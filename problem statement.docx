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19 September 2022</w:t>
            </w:r>
          </w:p>
        </w:tc>
      </w:tr>
      <w:tr>
        <w:tc>
          <w:tcPr>
            <w:tcW w:w="4508" w:type="dxa"/>
          </w:tcPr>
          <w:p>
            <w:r>
              <w:rPr>
                <w:rFonts w:cs="Droid Sans"/>
              </w:rPr>
              <w:t>Team ID</w:t>
            </w:r>
          </w:p>
        </w:tc>
        <w:tc>
          <w:tcPr>
            <w:tcW w:w="4508" w:type="dxa"/>
          </w:tcPr>
          <w:p>
            <w:r>
              <w:t>PNT2022TMID39956</w:t>
            </w:r>
          </w:p>
        </w:tc>
      </w:tr>
      <w:tr>
        <w:tc>
          <w:tcPr>
            <w:tcW w:w="4508" w:type="dxa"/>
          </w:tcPr>
          <w:p>
            <w:r>
              <w:rPr>
                <w:rFonts w:cs="Droid Sans"/>
              </w:rPr>
              <w:t>Project Name</w:t>
            </w:r>
          </w:p>
        </w:tc>
        <w:tc>
          <w:tcPr>
            <w:tcW w:w="4508" w:type="dxa"/>
          </w:tcPr>
          <w:p>
            <w:r>
              <w:t>Nutrition Assistant Application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2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Nutrition Assistant Application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tbl>
      <w:tblPr>
        <w:jc w:val="left"/>
        <w:tblInd w:w="0" w:type="dxa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73"/>
        <w:gridCol w:w="1368"/>
        <w:gridCol w:w="1796"/>
        <w:gridCol w:w="1229"/>
        <w:gridCol w:w="1448"/>
        <w:gridCol w:w="2447"/>
      </w:tblGrid>
      <w:tr>
        <w:tc>
          <w:tcPr>
            <w:tcW w:w="183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Im  trying 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1207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Fitness freak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Finding a pefect preworkout plan for maintaining fitness  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can't choose a correct plan 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It is Confusing 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perfect daily preworkout plan   suggestion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 blanced nutrition diet to loss weight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balnced diet avaliable without workout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no time to do workout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best nutritional  based diet plan with less workout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Builder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best plan for whole body workout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hard to select a best workout plan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wrong workout plan will lead to a change in the shape of my body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diet and workout plan for bodybuilding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Athlete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best nutrition paln and workoutworkout technique to increase my sprinting speed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Confused with many techniques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increse my sprinting speed very much before than ever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Perfect suggestions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pregnant woman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yoga and healthy nutrition diet for the normal pregnancy delivery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not familiar with yoga and diet 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dont have idea about the yoga and exercise 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friendly application to choose the beginner based type of yoga ,exercises and nutrition base diet plan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Droid Sans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character" w:styleId="17">
    <w:name w:val="FollowedHyperlink"/>
    <w:basedOn w:val="10"/>
    <w:rPr>
      <w:color w:val="954F7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86</TotalTime>
  <Application>Yozo_Office</Application>
  <Pages>2</Pages>
  <Words>228</Words>
  <Characters>1157</Characters>
  <Lines>117</Lines>
  <Paragraphs>48</Paragraphs>
  <CharactersWithSpaces>1350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4</cp:revision>
  <dcterms:created xsi:type="dcterms:W3CDTF">2022-09-18T16:51:00Z</dcterms:created>
  <dcterms:modified xsi:type="dcterms:W3CDTF">2022-09-24T13:40:18Z</dcterms:modified>
</cp:coreProperties>
</file>